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7C6A" w14:textId="3B1D27E6" w:rsidR="00B8645F" w:rsidRDefault="001E1B1E" w:rsidP="001E1B1E">
      <w:pPr>
        <w:jc w:val="center"/>
        <w:rPr>
          <w:b/>
          <w:bCs/>
          <w:sz w:val="40"/>
          <w:szCs w:val="40"/>
          <w:u w:val="single"/>
          <w:lang w:val="hu-HU"/>
        </w:rPr>
      </w:pPr>
      <w:bookmarkStart w:id="0" w:name="_Hlk191732002"/>
      <w:bookmarkEnd w:id="0"/>
      <w:r w:rsidRPr="001E1B1E">
        <w:rPr>
          <w:b/>
          <w:bCs/>
          <w:sz w:val="40"/>
          <w:szCs w:val="40"/>
          <w:u w:val="single"/>
          <w:lang w:val="de-CH"/>
        </w:rPr>
        <w:t xml:space="preserve">2024/25 </w:t>
      </w:r>
      <w:r w:rsidRPr="001E1B1E">
        <w:rPr>
          <w:b/>
          <w:bCs/>
          <w:sz w:val="40"/>
          <w:szCs w:val="40"/>
          <w:u w:val="single"/>
          <w:lang w:val="hu-HU"/>
        </w:rPr>
        <w:t>éves IKT project dokumentációja</w:t>
      </w:r>
    </w:p>
    <w:p w14:paraId="2EE1572E" w14:textId="77777777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</w:p>
    <w:p w14:paraId="70717885" w14:textId="448FCF48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t>Bevezetés</w:t>
      </w:r>
    </w:p>
    <w:p w14:paraId="26BF20C1" w14:textId="53048984" w:rsidR="001E1B1E" w:rsidRDefault="001E1B1E" w:rsidP="00311AD6">
      <w:pPr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Projekt célja</w:t>
      </w:r>
      <w:r w:rsidRPr="001E1B1E">
        <w:rPr>
          <w:sz w:val="36"/>
          <w:szCs w:val="36"/>
          <w:u w:val="single"/>
          <w:lang w:val="hu-HU"/>
        </w:rPr>
        <w:t>:</w:t>
      </w:r>
      <w:r w:rsidRPr="001E1B1E">
        <w:rPr>
          <w:sz w:val="36"/>
          <w:szCs w:val="36"/>
          <w:lang w:val="hu-HU"/>
        </w:rPr>
        <w:t xml:space="preserve"> Egy webshop létrehozása,</w:t>
      </w:r>
      <w:r>
        <w:rPr>
          <w:sz w:val="36"/>
          <w:szCs w:val="36"/>
          <w:lang w:val="hu-HU"/>
        </w:rPr>
        <w:t xml:space="preserve"> amin az édeklődők megvásárolhatják kedvenc, az online térben celebnek számító cicájukat. A webshop neve: </w:t>
      </w:r>
      <w:r w:rsidRPr="001E1B1E">
        <w:rPr>
          <w:b/>
          <w:bCs/>
          <w:sz w:val="36"/>
          <w:szCs w:val="36"/>
          <w:u w:val="single"/>
          <w:lang w:val="hu-HU"/>
        </w:rPr>
        <w:t>Silly Little Cats</w:t>
      </w:r>
      <w:r>
        <w:rPr>
          <w:sz w:val="36"/>
          <w:szCs w:val="36"/>
          <w:lang w:val="hu-HU"/>
        </w:rPr>
        <w:t>(továbbiakban SLC).</w:t>
      </w:r>
    </w:p>
    <w:p w14:paraId="0478E085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2C1CF279" w14:textId="429E9A7E" w:rsidR="001E1B1E" w:rsidRDefault="001E1B1E" w:rsidP="00311AD6">
      <w:pPr>
        <w:rPr>
          <w:sz w:val="36"/>
          <w:szCs w:val="36"/>
          <w:lang w:val="hu-HU"/>
        </w:rPr>
      </w:pPr>
      <w:r>
        <w:rPr>
          <w:sz w:val="36"/>
          <w:szCs w:val="36"/>
          <w:u w:val="single"/>
          <w:lang w:val="hu-HU"/>
        </w:rPr>
        <w:t>Funkcionalitási követelmények</w:t>
      </w:r>
      <w:r w:rsidRPr="001E1B1E">
        <w:rPr>
          <w:sz w:val="36"/>
          <w:szCs w:val="36"/>
          <w:u w:val="single"/>
          <w:lang w:val="hu-HU"/>
        </w:rPr>
        <w:t>:</w:t>
      </w:r>
      <w:r>
        <w:rPr>
          <w:sz w:val="36"/>
          <w:szCs w:val="36"/>
          <w:u w:val="single"/>
          <w:lang w:val="hu-HU"/>
        </w:rPr>
        <w:t xml:space="preserve"> </w:t>
      </w:r>
      <w:r>
        <w:rPr>
          <w:sz w:val="36"/>
          <w:szCs w:val="36"/>
          <w:lang w:val="hu-HU"/>
        </w:rPr>
        <w:t>Termék lista, valamint termék megtekintés.</w:t>
      </w:r>
    </w:p>
    <w:p w14:paraId="04B41E96" w14:textId="77777777" w:rsidR="001E1B1E" w:rsidRDefault="001E1B1E" w:rsidP="001E1B1E">
      <w:pPr>
        <w:jc w:val="both"/>
        <w:rPr>
          <w:sz w:val="36"/>
          <w:szCs w:val="36"/>
          <w:lang w:val="hu-HU"/>
        </w:rPr>
      </w:pPr>
    </w:p>
    <w:p w14:paraId="3B44B945" w14:textId="6922DA55" w:rsidR="001E1B1E" w:rsidRDefault="001E1B1E" w:rsidP="001E1B1E">
      <w:pPr>
        <w:rPr>
          <w:sz w:val="36"/>
          <w:szCs w:val="36"/>
          <w:lang w:val="hu-HU"/>
        </w:rPr>
      </w:pPr>
      <w:r w:rsidRPr="001E1B1E">
        <w:rPr>
          <w:sz w:val="36"/>
          <w:szCs w:val="36"/>
          <w:u w:val="single"/>
          <w:lang w:val="hu-HU"/>
        </w:rPr>
        <w:t>Nem funkcionális követelmények:</w:t>
      </w:r>
      <w:r w:rsidRPr="001E1B1E">
        <w:rPr>
          <w:sz w:val="36"/>
          <w:szCs w:val="36"/>
          <w:lang w:val="hu-HU"/>
        </w:rPr>
        <w:t xml:space="preserve"> Sebesség(mindent a le</w:t>
      </w:r>
      <w:r>
        <w:rPr>
          <w:sz w:val="36"/>
          <w:szCs w:val="36"/>
          <w:lang w:val="hu-HU"/>
        </w:rPr>
        <w:t>hető legegyszerűbben, gyorsan), skálázhatóság(új termékek bevezetésének egyszerűsítése)</w:t>
      </w:r>
    </w:p>
    <w:p w14:paraId="797A021B" w14:textId="77777777" w:rsidR="001E1B1E" w:rsidRDefault="001E1B1E" w:rsidP="001E1B1E">
      <w:pPr>
        <w:keepNext/>
        <w:jc w:val="center"/>
      </w:pPr>
      <w:r>
        <w:rPr>
          <w:b/>
          <w:bCs/>
          <w:noProof/>
          <w:sz w:val="40"/>
          <w:szCs w:val="40"/>
          <w:u w:val="single"/>
          <w:lang w:val="hu-HU"/>
        </w:rPr>
        <w:drawing>
          <wp:inline distT="0" distB="0" distL="0" distR="0" wp14:anchorId="302F1D61" wp14:editId="33C57B1E">
            <wp:extent cx="2571750" cy="2790184"/>
            <wp:effectExtent l="0" t="0" r="0" b="0"/>
            <wp:docPr id="737307813" name="Picture 1" descr="A cat sitting on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7813" name="Picture 1" descr="A cat sitting on a cou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96" cy="27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BC32" w14:textId="5B0575FC" w:rsidR="001E1B1E" w:rsidRDefault="001E1B1E" w:rsidP="001E1B1E">
      <w:pPr>
        <w:pStyle w:val="Caption"/>
        <w:jc w:val="center"/>
        <w:rPr>
          <w:sz w:val="36"/>
          <w:szCs w:val="36"/>
          <w:lang w:val="hu-HU"/>
        </w:rPr>
      </w:pPr>
      <w:r>
        <w:t xml:space="preserve">Az SLC </w:t>
      </w:r>
      <w:proofErr w:type="spellStart"/>
      <w:r>
        <w:t>logója</w:t>
      </w:r>
      <w:proofErr w:type="spellEnd"/>
      <w:r>
        <w:t xml:space="preserve"> </w:t>
      </w:r>
      <w:r>
        <w:fldChar w:fldCharType="begin"/>
      </w:r>
      <w:r>
        <w:instrText xml:space="preserve"> SEQ Az_SLC_logója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261C20" w14:textId="4E3808B0" w:rsidR="00311AD6" w:rsidRDefault="00A55229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  <w:r>
        <w:rPr>
          <w:b/>
          <w:bCs/>
          <w:sz w:val="40"/>
          <w:szCs w:val="40"/>
          <w:u w:val="single"/>
          <w:lang w:val="hu-HU"/>
        </w:rPr>
        <w:tab/>
      </w:r>
    </w:p>
    <w:p w14:paraId="0626770C" w14:textId="18FA0889" w:rsidR="001E1B1E" w:rsidRDefault="001E1B1E" w:rsidP="001E1B1E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hu-HU"/>
        </w:rPr>
        <w:lastRenderedPageBreak/>
        <w:t>Tervezés</w:t>
      </w:r>
    </w:p>
    <w:p w14:paraId="25D7706C" w14:textId="07AB1EDB" w:rsidR="001E1B1E" w:rsidRDefault="001E1B1E" w:rsidP="001E1B1E">
      <w:pPr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Architektúra</w:t>
      </w:r>
      <w:r w:rsidRPr="001E1B1E">
        <w:rPr>
          <w:sz w:val="36"/>
          <w:szCs w:val="36"/>
          <w:u w:val="single"/>
          <w:lang w:val="hu-HU"/>
        </w:rPr>
        <w:t>:</w:t>
      </w:r>
    </w:p>
    <w:p w14:paraId="7AE41245" w14:textId="4E6A8852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 xml:space="preserve">Frontend: VueJS </w:t>
      </w:r>
      <w:r>
        <w:rPr>
          <w:sz w:val="40"/>
          <w:szCs w:val="40"/>
          <w:lang w:val="de-CH"/>
        </w:rPr>
        <w:t>+ BootstrapVueNext</w:t>
      </w:r>
    </w:p>
    <w:p w14:paraId="3BE2BB6D" w14:textId="77777777" w:rsidR="001E1B1E" w:rsidRPr="001E1B1E" w:rsidRDefault="001E1B1E" w:rsidP="001E1B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hu-HU"/>
        </w:rPr>
      </w:pPr>
      <w:r>
        <w:rPr>
          <w:sz w:val="40"/>
          <w:szCs w:val="40"/>
          <w:lang w:val="hu-HU"/>
        </w:rPr>
        <w:t>Backend: C</w:t>
      </w:r>
      <w:r>
        <w:rPr>
          <w:sz w:val="40"/>
          <w:szCs w:val="40"/>
          <w:lang w:val="de-CH"/>
        </w:rPr>
        <w:t>#</w:t>
      </w:r>
    </w:p>
    <w:p w14:paraId="1853EEA2" w14:textId="77777777" w:rsidR="003E6D1D" w:rsidRDefault="001E1B1E" w:rsidP="003E6D1D">
      <w:pPr>
        <w:keepNext/>
        <w:jc w:val="center"/>
      </w:pPr>
      <w:r>
        <w:rPr>
          <w:noProof/>
          <w:lang w:val="hu-HU"/>
        </w:rPr>
        <w:drawing>
          <wp:inline distT="0" distB="0" distL="0" distR="0" wp14:anchorId="09500439" wp14:editId="5EE28998">
            <wp:extent cx="3962400" cy="2476500"/>
            <wp:effectExtent l="0" t="0" r="0" b="0"/>
            <wp:docPr id="1462032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61" cy="24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8B23" w14:textId="28431DF1" w:rsidR="001E1B1E" w:rsidRDefault="003E6D1D" w:rsidP="003E6D1D">
      <w:pPr>
        <w:pStyle w:val="Caption"/>
        <w:jc w:val="center"/>
        <w:rPr>
          <w:b/>
          <w:bCs/>
          <w:sz w:val="40"/>
          <w:szCs w:val="40"/>
          <w:u w:val="single"/>
          <w:lang w:val="de-CH"/>
        </w:rPr>
      </w:pPr>
      <w:r>
        <w:t xml:space="preserve">Tech Stack </w:t>
      </w:r>
      <w:r>
        <w:fldChar w:fldCharType="begin"/>
      </w:r>
      <w:r>
        <w:instrText xml:space="preserve"> SEQ Tech_Stack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DB1B18B" w14:textId="63327101" w:rsidR="002E5512" w:rsidRDefault="002E5512" w:rsidP="002E5512">
      <w:pPr>
        <w:rPr>
          <w:b/>
          <w:bCs/>
          <w:sz w:val="40"/>
          <w:szCs w:val="40"/>
          <w:u w:val="single"/>
          <w:lang w:val="de-CH"/>
        </w:rPr>
      </w:pP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>
        <w:rPr>
          <w:b/>
          <w:bCs/>
          <w:sz w:val="40"/>
          <w:szCs w:val="40"/>
          <w:u w:val="single"/>
          <w:lang w:val="de-CH"/>
        </w:rPr>
        <w:tab/>
      </w:r>
      <w:r w:rsidR="00A55229">
        <w:rPr>
          <w:b/>
          <w:bCs/>
          <w:sz w:val="40"/>
          <w:szCs w:val="40"/>
          <w:u w:val="single"/>
          <w:lang w:val="de-CH"/>
        </w:rPr>
        <w:tab/>
      </w:r>
      <w:r w:rsidR="00A55229">
        <w:rPr>
          <w:b/>
          <w:bCs/>
          <w:sz w:val="40"/>
          <w:szCs w:val="40"/>
          <w:u w:val="single"/>
          <w:lang w:val="de-CH"/>
        </w:rPr>
        <w:tab/>
      </w:r>
    </w:p>
    <w:p w14:paraId="05301562" w14:textId="77777777" w:rsidR="002E5512" w:rsidRDefault="002E5512" w:rsidP="002E5512">
      <w:pPr>
        <w:rPr>
          <w:b/>
          <w:bCs/>
          <w:sz w:val="40"/>
          <w:szCs w:val="40"/>
          <w:u w:val="single"/>
          <w:lang w:val="de-CH"/>
        </w:rPr>
      </w:pPr>
    </w:p>
    <w:p w14:paraId="40585790" w14:textId="15B209BE" w:rsidR="002E5512" w:rsidRDefault="002E5512" w:rsidP="002E5512">
      <w:pPr>
        <w:rPr>
          <w:b/>
          <w:bCs/>
          <w:sz w:val="40"/>
          <w:szCs w:val="40"/>
          <w:u w:val="single"/>
          <w:lang w:val="hu-HU"/>
        </w:rPr>
      </w:pPr>
      <w:r>
        <w:rPr>
          <w:b/>
          <w:bCs/>
          <w:sz w:val="40"/>
          <w:szCs w:val="40"/>
          <w:u w:val="single"/>
          <w:lang w:val="de-CH"/>
        </w:rPr>
        <w:t>Hogyan m</w:t>
      </w:r>
      <w:r>
        <w:rPr>
          <w:b/>
          <w:bCs/>
          <w:sz w:val="40"/>
          <w:szCs w:val="40"/>
          <w:u w:val="single"/>
          <w:lang w:val="hu-HU"/>
        </w:rPr>
        <w:t>űködik?</w:t>
      </w:r>
    </w:p>
    <w:p w14:paraId="495832A7" w14:textId="35AF3838" w:rsid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  <w:r w:rsidRPr="002E5512">
        <w:rPr>
          <w:b/>
          <w:bCs/>
          <w:sz w:val="36"/>
          <w:szCs w:val="36"/>
          <w:u w:val="single"/>
          <w:lang w:val="hu-HU"/>
        </w:rPr>
        <w:t>Frontend:</w:t>
      </w:r>
    </w:p>
    <w:p w14:paraId="42598853" w14:textId="19EDC95D" w:rsidR="00F91F84" w:rsidRP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A Vue</w:t>
      </w:r>
      <w:r>
        <w:rPr>
          <w:sz w:val="28"/>
          <w:szCs w:val="28"/>
          <w:lang w:val="hu-HU"/>
        </w:rPr>
        <w:t xml:space="preserve"> </w:t>
      </w:r>
      <w:r w:rsidRPr="00F91F84">
        <w:rPr>
          <w:sz w:val="28"/>
          <w:szCs w:val="28"/>
          <w:lang w:val="hu-HU"/>
        </w:rPr>
        <w:t>egy JavaScript keretrendszer felhasználói felületek építésére. A szabványos HTML, CSS és JavaScript alapokra épül, és olyan deklaratív, komponensalapú programozási modellt biztosít, amely segít bármilyen összetettségű felhasználói felület hatékony fejlesztésében.</w:t>
      </w:r>
    </w:p>
    <w:p w14:paraId="7FCFB3C9" w14:textId="2A9F143A" w:rsidR="00F91F84" w:rsidRPr="00F91F84" w:rsidRDefault="00F91F84" w:rsidP="00F91F84">
      <w:pPr>
        <w:rPr>
          <w:sz w:val="28"/>
          <w:szCs w:val="28"/>
          <w:lang w:val="hu-HU"/>
        </w:rPr>
      </w:pPr>
    </w:p>
    <w:p w14:paraId="03D16A2C" w14:textId="759A4B02" w:rsidR="00F91F84" w:rsidRP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A Vue két alapvető jellemzője:</w:t>
      </w:r>
      <w:r w:rsidRPr="00F91F84">
        <w:rPr>
          <w:sz w:val="28"/>
          <w:szCs w:val="28"/>
          <w:lang w:val="hu-HU"/>
        </w:rPr>
        <w:br/>
      </w:r>
      <w:r>
        <w:rPr>
          <w:sz w:val="28"/>
          <w:szCs w:val="28"/>
          <w:lang w:val="hu-HU"/>
        </w:rPr>
        <w:t xml:space="preserve">- </w:t>
      </w:r>
      <w:r w:rsidRPr="00F91F84">
        <w:rPr>
          <w:sz w:val="28"/>
          <w:szCs w:val="28"/>
          <w:lang w:val="hu-HU"/>
        </w:rPr>
        <w:t>Deklaratív megjelenítés: A Vue egy sablonszintaxissal bővíti a szabványos HTML-t, amely lehetővé teszi, hogy deklaratív módon írjuk le a HTML-kimenetet a JavaScript állapota alapján.</w:t>
      </w:r>
    </w:p>
    <w:p w14:paraId="76BCC191" w14:textId="1011E5D9" w:rsidR="00F91F84" w:rsidRDefault="00F91F84" w:rsidP="00F91F84">
      <w:pPr>
        <w:rPr>
          <w:sz w:val="28"/>
          <w:szCs w:val="28"/>
          <w:lang w:val="hu-HU"/>
        </w:rPr>
      </w:pPr>
      <w:r w:rsidRPr="00F91F84">
        <w:rPr>
          <w:sz w:val="28"/>
          <w:szCs w:val="28"/>
          <w:lang w:val="hu-HU"/>
        </w:rPr>
        <w:t>-</w:t>
      </w:r>
      <w:r>
        <w:rPr>
          <w:sz w:val="28"/>
          <w:szCs w:val="28"/>
          <w:lang w:val="hu-HU"/>
        </w:rPr>
        <w:t xml:space="preserve"> </w:t>
      </w:r>
      <w:r w:rsidRPr="00F91F84">
        <w:rPr>
          <w:sz w:val="28"/>
          <w:szCs w:val="28"/>
          <w:lang w:val="hu-HU"/>
        </w:rPr>
        <w:t>Reaktivitás: A Vue automatikusan követi a JavaScript állapotváltozásokat, és a változások bekövetkeztekor hatékonyan frissíti a DOM-ot.</w:t>
      </w:r>
    </w:p>
    <w:p w14:paraId="31A5A9A9" w14:textId="0794CD01" w:rsidR="00F91F84" w:rsidRDefault="00F91F84" w:rsidP="00F91F8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 xml:space="preserve">Kezdetben külön komponensekre akartuk bontani a teljes weboldalt, az áláthatóság érdekében, azonban a keresés funkcionalitás egyszerűsége érdekében a Navbar.vue komponensünket teljesen beleolvasztottuk a fő App.vue fájlunkba. </w:t>
      </w:r>
    </w:p>
    <w:p w14:paraId="1B7BB5DA" w14:textId="502D07AF" w:rsidR="003E6D1D" w:rsidRDefault="00F91F84" w:rsidP="003E6D1D">
      <w:pPr>
        <w:keepNext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Jelenleg az egyetlen koponensünk a maga a termék kártya,  amin az elérhető terméket megjelenítjük a felhasználónak. Jelenleg a kódja így néz ki(CSS-leszámítva):</w:t>
      </w:r>
    </w:p>
    <w:p w14:paraId="45086D3A" w14:textId="77777777" w:rsidR="00E630E5" w:rsidRDefault="00E630E5" w:rsidP="003E6D1D">
      <w:pPr>
        <w:keepNext/>
        <w:rPr>
          <w:sz w:val="28"/>
          <w:szCs w:val="28"/>
          <w:lang w:val="hu-HU"/>
        </w:rPr>
      </w:pPr>
    </w:p>
    <w:p w14:paraId="6DA1AF27" w14:textId="77777777" w:rsidR="00E630E5" w:rsidRDefault="00E630E5" w:rsidP="00E630E5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46A5D6A5" wp14:editId="36EC61F8">
            <wp:extent cx="4791075" cy="4115408"/>
            <wp:effectExtent l="0" t="0" r="0" b="0"/>
            <wp:docPr id="1456168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75" cy="41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0ECA" w14:textId="27B587A1" w:rsidR="00E630E5" w:rsidRDefault="00E630E5" w:rsidP="00E630E5">
      <w:pPr>
        <w:pStyle w:val="Caption"/>
        <w:spacing w:line="276" w:lineRule="auto"/>
        <w:jc w:val="center"/>
        <w:rPr>
          <w:noProof/>
          <w:sz w:val="28"/>
          <w:szCs w:val="28"/>
          <w:lang w:val="hu-HU"/>
        </w:rPr>
      </w:pPr>
      <w:proofErr w:type="spellStart"/>
      <w:r>
        <w:t>ProductCard.vue</w:t>
      </w:r>
      <w:proofErr w:type="spellEnd"/>
      <w:r>
        <w:t xml:space="preserve"> </w:t>
      </w:r>
      <w:r>
        <w:fldChar w:fldCharType="begin"/>
      </w:r>
      <w:r>
        <w:instrText xml:space="preserve"> SEQ ProductCard.vue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10C0855" w14:textId="77777777" w:rsidR="002E5512" w:rsidRDefault="002E5512" w:rsidP="002E5512">
      <w:pPr>
        <w:rPr>
          <w:b/>
          <w:bCs/>
          <w:sz w:val="36"/>
          <w:szCs w:val="36"/>
          <w:u w:val="single"/>
          <w:lang w:val="hu-HU"/>
        </w:rPr>
      </w:pPr>
    </w:p>
    <w:p w14:paraId="7ADD5C30" w14:textId="0115FECF" w:rsidR="003E6D1D" w:rsidRDefault="003E6D1D" w:rsidP="002E5512">
      <w:pPr>
        <w:rPr>
          <w:sz w:val="28"/>
          <w:szCs w:val="28"/>
          <w:lang w:val="hu-HU"/>
        </w:rPr>
      </w:pPr>
      <w:r w:rsidRPr="003E6D1D">
        <w:rPr>
          <w:sz w:val="28"/>
          <w:szCs w:val="28"/>
          <w:lang w:val="hu-HU"/>
        </w:rPr>
        <w:t>A kódban</w:t>
      </w:r>
      <w:r>
        <w:rPr>
          <w:sz w:val="28"/>
          <w:szCs w:val="28"/>
          <w:lang w:val="hu-HU"/>
        </w:rPr>
        <w:t xml:space="preserve"> látható a HTML struktúrája egy kártyának, valamint a módszer aminek a segítségével leegyszerűsítettük a kép útvonalak hozzáadását, így elég csak a fájlnevet megadni(ami a főoldalon történik).</w:t>
      </w:r>
    </w:p>
    <w:p w14:paraId="69DD056C" w14:textId="77777777" w:rsidR="003E6D1D" w:rsidRDefault="003E6D1D" w:rsidP="002E5512">
      <w:pPr>
        <w:rPr>
          <w:sz w:val="28"/>
          <w:szCs w:val="28"/>
          <w:lang w:val="hu-HU"/>
        </w:rPr>
      </w:pPr>
    </w:p>
    <w:p w14:paraId="61106091" w14:textId="77777777" w:rsidR="00311AD6" w:rsidRDefault="00311AD6" w:rsidP="002E5512">
      <w:pPr>
        <w:rPr>
          <w:sz w:val="28"/>
          <w:szCs w:val="28"/>
          <w:lang w:val="hu-HU"/>
        </w:rPr>
      </w:pPr>
    </w:p>
    <w:p w14:paraId="076C0639" w14:textId="77777777" w:rsidR="00311AD6" w:rsidRDefault="00311AD6" w:rsidP="002E5512">
      <w:pPr>
        <w:rPr>
          <w:sz w:val="28"/>
          <w:szCs w:val="28"/>
          <w:lang w:val="hu-HU"/>
        </w:rPr>
      </w:pPr>
    </w:p>
    <w:p w14:paraId="24A056E2" w14:textId="77777777" w:rsidR="00311AD6" w:rsidRDefault="00311AD6" w:rsidP="002E5512">
      <w:pPr>
        <w:rPr>
          <w:sz w:val="28"/>
          <w:szCs w:val="28"/>
          <w:lang w:val="hu-HU"/>
        </w:rPr>
      </w:pPr>
    </w:p>
    <w:p w14:paraId="1EB96602" w14:textId="498B0F1A" w:rsidR="003E6D1D" w:rsidRPr="00A55229" w:rsidRDefault="003E6D1D" w:rsidP="002E5512">
      <w:pPr>
        <w:rPr>
          <w:b/>
          <w:bCs/>
          <w:sz w:val="32"/>
          <w:szCs w:val="32"/>
          <w:lang w:val="hu-HU"/>
        </w:rPr>
      </w:pPr>
      <w:r w:rsidRPr="00A55229">
        <w:rPr>
          <w:b/>
          <w:bCs/>
          <w:sz w:val="32"/>
          <w:szCs w:val="32"/>
          <w:lang w:val="hu-HU"/>
        </w:rPr>
        <w:lastRenderedPageBreak/>
        <w:t xml:space="preserve">Magát a főoldalt(App.vue) több részletben mutatnánk be. </w:t>
      </w:r>
    </w:p>
    <w:p w14:paraId="54538E6B" w14:textId="32CCC76B" w:rsidR="00E630E5" w:rsidRDefault="00E630E5" w:rsidP="002E5512">
      <w:pPr>
        <w:rPr>
          <w:sz w:val="28"/>
          <w:szCs w:val="28"/>
          <w:lang w:val="hu-HU"/>
        </w:rPr>
      </w:pPr>
      <w:r w:rsidRPr="00A55229">
        <w:rPr>
          <w:sz w:val="28"/>
          <w:szCs w:val="28"/>
          <w:u w:val="single"/>
          <w:lang w:val="hu-HU"/>
        </w:rPr>
        <w:t>Kezdjük a termékek megjelenítésével</w:t>
      </w:r>
      <w:r>
        <w:rPr>
          <w:sz w:val="28"/>
          <w:szCs w:val="28"/>
          <w:lang w:val="hu-HU"/>
        </w:rPr>
        <w:t xml:space="preserve">. A termékeket objectenként, egy </w:t>
      </w:r>
      <w:r w:rsidRPr="00E630E5">
        <w:rPr>
          <w:sz w:val="28"/>
          <w:szCs w:val="28"/>
          <w:u w:val="single"/>
          <w:lang w:val="hu-HU"/>
        </w:rPr>
        <w:t>products</w:t>
      </w:r>
      <w:r>
        <w:rPr>
          <w:sz w:val="28"/>
          <w:szCs w:val="28"/>
          <w:lang w:val="hu-HU"/>
        </w:rPr>
        <w:t xml:space="preserve"> listában tároljuk:</w:t>
      </w:r>
    </w:p>
    <w:p w14:paraId="066374A1" w14:textId="77777777" w:rsidR="00E630E5" w:rsidRDefault="00E630E5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7CE443E0" wp14:editId="35DB3E28">
            <wp:extent cx="5934075" cy="2628900"/>
            <wp:effectExtent l="0" t="0" r="9525" b="0"/>
            <wp:docPr id="1342002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7678" w14:textId="3A0EDA01" w:rsidR="00E630E5" w:rsidRDefault="00E630E5" w:rsidP="00311AD6">
      <w:pPr>
        <w:pStyle w:val="Caption"/>
        <w:spacing w:line="276" w:lineRule="auto"/>
        <w:jc w:val="center"/>
        <w:rPr>
          <w:sz w:val="28"/>
          <w:szCs w:val="28"/>
          <w:lang w:val="hu-HU"/>
        </w:rPr>
      </w:pPr>
      <w:proofErr w:type="spellStart"/>
      <w:r>
        <w:t>App.vue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r>
        <w:fldChar w:fldCharType="begin"/>
      </w:r>
      <w:r>
        <w:instrText xml:space="preserve"> SEQ App.vue_darab \* ARABIC </w:instrText>
      </w:r>
      <w:r>
        <w:fldChar w:fldCharType="separate"/>
      </w:r>
      <w:r w:rsidR="00311AD6">
        <w:rPr>
          <w:noProof/>
        </w:rPr>
        <w:t>1</w:t>
      </w:r>
      <w:r>
        <w:fldChar w:fldCharType="end"/>
      </w:r>
    </w:p>
    <w:p w14:paraId="0C8D6CAF" w14:textId="7E310BF9" w:rsidR="00E630E5" w:rsidRDefault="00E630E5" w:rsidP="00E630E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És a listában tárolt termékeket az alábbi módon jelenítjük meg</w:t>
      </w:r>
      <w:r w:rsidR="00311AD6">
        <w:rPr>
          <w:sz w:val="28"/>
          <w:szCs w:val="28"/>
          <w:lang w:val="hu-HU"/>
        </w:rPr>
        <w:t>(szimplán végig pásztázzuk a termékeket)</w:t>
      </w:r>
      <w:r>
        <w:rPr>
          <w:sz w:val="28"/>
          <w:szCs w:val="28"/>
          <w:lang w:val="hu-HU"/>
        </w:rPr>
        <w:t>:</w:t>
      </w:r>
    </w:p>
    <w:p w14:paraId="4F950E53" w14:textId="77777777" w:rsidR="00E630E5" w:rsidRDefault="00E630E5" w:rsidP="00E630E5">
      <w:pPr>
        <w:keepNext/>
        <w:jc w:val="center"/>
      </w:pPr>
      <w:r>
        <w:rPr>
          <w:sz w:val="28"/>
          <w:szCs w:val="28"/>
          <w:lang w:val="hu-HU"/>
        </w:rPr>
        <w:br/>
      </w:r>
      <w:r>
        <w:rPr>
          <w:noProof/>
          <w:sz w:val="28"/>
          <w:szCs w:val="28"/>
          <w:lang w:val="hu-HU"/>
        </w:rPr>
        <w:drawing>
          <wp:inline distT="0" distB="0" distL="0" distR="0" wp14:anchorId="2FE589BA" wp14:editId="5309B114">
            <wp:extent cx="4772025" cy="3334299"/>
            <wp:effectExtent l="0" t="0" r="0" b="0"/>
            <wp:docPr id="591023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21" cy="337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4E27" w14:textId="0AE39B78" w:rsidR="003E6D1D" w:rsidRDefault="00E630E5" w:rsidP="00E630E5">
      <w:pPr>
        <w:pStyle w:val="Caption"/>
        <w:jc w:val="center"/>
        <w:rPr>
          <w:sz w:val="28"/>
          <w:szCs w:val="28"/>
          <w:lang w:val="hu-HU"/>
        </w:rPr>
      </w:pPr>
      <w:proofErr w:type="spellStart"/>
      <w:r>
        <w:t>App.vue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r>
        <w:fldChar w:fldCharType="begin"/>
      </w:r>
      <w:r>
        <w:instrText xml:space="preserve"> SEQ App.vue_darab \* ARABIC </w:instrText>
      </w:r>
      <w:r>
        <w:fldChar w:fldCharType="separate"/>
      </w:r>
      <w:r w:rsidR="00311AD6">
        <w:rPr>
          <w:noProof/>
        </w:rPr>
        <w:t>2</w:t>
      </w:r>
      <w:r>
        <w:fldChar w:fldCharType="end"/>
      </w:r>
    </w:p>
    <w:p w14:paraId="11565C46" w14:textId="77777777" w:rsidR="003E6D1D" w:rsidRDefault="003E6D1D" w:rsidP="002E5512">
      <w:pPr>
        <w:rPr>
          <w:sz w:val="28"/>
          <w:szCs w:val="28"/>
          <w:lang w:val="hu-HU"/>
        </w:rPr>
      </w:pPr>
    </w:p>
    <w:p w14:paraId="73F08C80" w14:textId="1B7ACDAA" w:rsidR="00311AD6" w:rsidRPr="00A55229" w:rsidRDefault="00311AD6" w:rsidP="002E5512">
      <w:pPr>
        <w:rPr>
          <w:sz w:val="32"/>
          <w:szCs w:val="32"/>
          <w:u w:val="single"/>
          <w:lang w:val="hu-HU"/>
        </w:rPr>
      </w:pPr>
      <w:r w:rsidRPr="00A55229">
        <w:rPr>
          <w:sz w:val="32"/>
          <w:szCs w:val="32"/>
          <w:u w:val="single"/>
          <w:lang w:val="hu-HU"/>
        </w:rPr>
        <w:lastRenderedPageBreak/>
        <w:t>A következő részben bemutatjuk a termékek közötti keresést.</w:t>
      </w:r>
    </w:p>
    <w:p w14:paraId="7C341103" w14:textId="48109B06" w:rsidR="00311AD6" w:rsidRDefault="00311AD6" w:rsidP="002E5512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Először is van egy Navbar az oldalon, az egyszerű navigálás érdekében. Ebbe van beintegrálva  a keresőmező:</w:t>
      </w:r>
    </w:p>
    <w:p w14:paraId="71756ECC" w14:textId="77777777" w:rsidR="00311AD6" w:rsidRDefault="00311AD6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01842172" wp14:editId="0C67B5E8">
            <wp:extent cx="6848475" cy="1990725"/>
            <wp:effectExtent l="0" t="0" r="9525" b="9525"/>
            <wp:docPr id="1403407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036E" w14:textId="37FA30E7" w:rsidR="00311AD6" w:rsidRDefault="00311AD6" w:rsidP="00311AD6">
      <w:pPr>
        <w:pStyle w:val="Caption"/>
        <w:jc w:val="center"/>
        <w:rPr>
          <w:noProof/>
          <w:sz w:val="28"/>
          <w:szCs w:val="28"/>
          <w:lang w:val="hu-HU"/>
        </w:rPr>
      </w:pPr>
      <w:proofErr w:type="spellStart"/>
      <w:r>
        <w:t>App.vue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r>
        <w:fldChar w:fldCharType="begin"/>
      </w:r>
      <w:r>
        <w:instrText xml:space="preserve"> SEQ App.vue_darab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590CB2A" w14:textId="77777777" w:rsidR="00311AD6" w:rsidRDefault="00311AD6" w:rsidP="00311AD6">
      <w:pPr>
        <w:rPr>
          <w:noProof/>
          <w:sz w:val="28"/>
          <w:szCs w:val="28"/>
          <w:lang w:val="hu-HU"/>
        </w:rPr>
      </w:pPr>
    </w:p>
    <w:p w14:paraId="623CF605" w14:textId="00F05839" w:rsidR="00311AD6" w:rsidRDefault="00311AD6" w:rsidP="00311AD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Amikor valami beírásra kerül a keresőbe, akkor lefut ez a funkció sorozat:</w:t>
      </w:r>
    </w:p>
    <w:p w14:paraId="2093BD01" w14:textId="77777777" w:rsidR="00311AD6" w:rsidRDefault="00311AD6" w:rsidP="00311AD6">
      <w:pPr>
        <w:keepNext/>
        <w:jc w:val="center"/>
      </w:pPr>
      <w:r>
        <w:rPr>
          <w:noProof/>
          <w:sz w:val="28"/>
          <w:szCs w:val="28"/>
          <w:lang w:val="hu-HU"/>
        </w:rPr>
        <w:drawing>
          <wp:inline distT="0" distB="0" distL="0" distR="0" wp14:anchorId="39B05A09" wp14:editId="465A2C71">
            <wp:extent cx="6848475" cy="2895600"/>
            <wp:effectExtent l="0" t="0" r="9525" b="0"/>
            <wp:docPr id="1169207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9687" w14:textId="726C7890" w:rsidR="00311AD6" w:rsidRDefault="00311AD6" w:rsidP="00311AD6">
      <w:pPr>
        <w:pStyle w:val="Caption"/>
        <w:jc w:val="center"/>
      </w:pPr>
      <w:proofErr w:type="spellStart"/>
      <w:r>
        <w:t>App.vue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r>
        <w:fldChar w:fldCharType="begin"/>
      </w:r>
      <w:r>
        <w:instrText xml:space="preserve"> SEQ App.vue_darab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3687CF53" w14:textId="51FA7A0A" w:rsidR="00A55229" w:rsidRDefault="00A55229" w:rsidP="00A55229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szépen végignézi, hogy van e a keresésnek megfelelő elem, azt megjeleníti, a többit nem.</w:t>
      </w:r>
    </w:p>
    <w:p w14:paraId="691C7EFD" w14:textId="77777777" w:rsidR="00A55229" w:rsidRDefault="00A55229" w:rsidP="00A55229">
      <w:pPr>
        <w:rPr>
          <w:sz w:val="28"/>
          <w:szCs w:val="28"/>
          <w:lang w:val="hu-HU"/>
        </w:rPr>
      </w:pPr>
    </w:p>
    <w:p w14:paraId="18F130EA" w14:textId="3BE6A34B" w:rsidR="00A55229" w:rsidRPr="00A55229" w:rsidRDefault="00A55229" w:rsidP="00A55229">
      <w:pPr>
        <w:tabs>
          <w:tab w:val="left" w:pos="4020"/>
        </w:tabs>
        <w:jc w:val="center"/>
        <w:rPr>
          <w:sz w:val="20"/>
          <w:szCs w:val="20"/>
          <w:u w:val="single"/>
          <w:lang w:val="hu-HU"/>
        </w:rPr>
      </w:pPr>
      <w:r w:rsidRPr="00A55229">
        <w:rPr>
          <w:sz w:val="20"/>
          <w:szCs w:val="20"/>
          <w:u w:val="single"/>
          <w:lang w:val="hu-HU"/>
        </w:rPr>
        <w:t xml:space="preserve">A project összes fájlát a </w:t>
      </w:r>
      <w:hyperlink r:id="rId17" w:history="1">
        <w:r w:rsidRPr="00A55229">
          <w:rPr>
            <w:rStyle w:val="Hyperlink"/>
            <w:sz w:val="20"/>
            <w:szCs w:val="20"/>
            <w:lang w:val="hu-HU"/>
          </w:rPr>
          <w:t>github repó</w:t>
        </w:r>
        <w:r w:rsidRPr="00A55229">
          <w:rPr>
            <w:rStyle w:val="Hyperlink"/>
            <w:sz w:val="20"/>
            <w:szCs w:val="20"/>
            <w:lang w:val="hu-HU"/>
          </w:rPr>
          <w:t>n</w:t>
        </w:r>
        <w:r w:rsidRPr="00A55229">
          <w:rPr>
            <w:rStyle w:val="Hyperlink"/>
            <w:sz w:val="20"/>
            <w:szCs w:val="20"/>
            <w:lang w:val="hu-HU"/>
          </w:rPr>
          <w:t>kban</w:t>
        </w:r>
      </w:hyperlink>
      <w:r w:rsidRPr="00A55229">
        <w:rPr>
          <w:sz w:val="20"/>
          <w:szCs w:val="20"/>
          <w:u w:val="single"/>
          <w:lang w:val="hu-HU"/>
        </w:rPr>
        <w:t xml:space="preserve"> lehet elérni.</w:t>
      </w:r>
    </w:p>
    <w:p w14:paraId="475BE45D" w14:textId="77777777" w:rsidR="00A55229" w:rsidRDefault="00A55229" w:rsidP="00A55229">
      <w:pPr>
        <w:tabs>
          <w:tab w:val="left" w:pos="4020"/>
        </w:tabs>
        <w:rPr>
          <w:lang w:val="hu-HU"/>
        </w:rPr>
      </w:pPr>
    </w:p>
    <w:p w14:paraId="6849B3A1" w14:textId="77777777" w:rsidR="00A55229" w:rsidRDefault="00A55229" w:rsidP="00A55229">
      <w:pPr>
        <w:tabs>
          <w:tab w:val="left" w:pos="4020"/>
        </w:tabs>
        <w:rPr>
          <w:lang w:val="hu-HU"/>
        </w:rPr>
      </w:pPr>
    </w:p>
    <w:p w14:paraId="5288218D" w14:textId="0DE69F7D" w:rsidR="00A55229" w:rsidRDefault="00A55229" w:rsidP="00A55229">
      <w:pPr>
        <w:tabs>
          <w:tab w:val="left" w:pos="4020"/>
        </w:tabs>
        <w:rPr>
          <w:sz w:val="28"/>
          <w:szCs w:val="28"/>
          <w:lang w:val="hu-HU"/>
        </w:rPr>
      </w:pPr>
    </w:p>
    <w:p w14:paraId="1737BB20" w14:textId="34F2A0D9" w:rsidR="00A55229" w:rsidRPr="00A55229" w:rsidRDefault="00A55229" w:rsidP="00A55229">
      <w:pPr>
        <w:tabs>
          <w:tab w:val="left" w:pos="4020"/>
        </w:tabs>
        <w:jc w:val="center"/>
        <w:rPr>
          <w:lang w:val="hu-HU"/>
        </w:rPr>
      </w:pPr>
    </w:p>
    <w:sectPr w:rsidR="00A55229" w:rsidRPr="00A55229" w:rsidSect="00311AD6">
      <w:headerReference w:type="default" r:id="rId1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77D3" w14:textId="77777777" w:rsidR="00A00EAE" w:rsidRDefault="00A00EAE" w:rsidP="00B8645F">
      <w:pPr>
        <w:spacing w:after="0" w:line="240" w:lineRule="auto"/>
      </w:pPr>
      <w:r>
        <w:separator/>
      </w:r>
    </w:p>
  </w:endnote>
  <w:endnote w:type="continuationSeparator" w:id="0">
    <w:p w14:paraId="29B6AFEE" w14:textId="77777777" w:rsidR="00A00EAE" w:rsidRDefault="00A00EAE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0E9A4" w14:textId="77777777" w:rsidR="00A00EAE" w:rsidRDefault="00A00EAE" w:rsidP="00B8645F">
      <w:pPr>
        <w:spacing w:after="0" w:line="240" w:lineRule="auto"/>
      </w:pPr>
      <w:r>
        <w:separator/>
      </w:r>
    </w:p>
  </w:footnote>
  <w:footnote w:type="continuationSeparator" w:id="0">
    <w:p w14:paraId="6EA57527" w14:textId="77777777" w:rsidR="00A00EAE" w:rsidRDefault="00A00EAE" w:rsidP="00B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10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D5BA6" w14:textId="77777777" w:rsidR="00010610" w:rsidRDefault="000106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4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B1B477" w14:textId="77777777" w:rsidR="00010610" w:rsidRDefault="00010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B5543"/>
    <w:multiLevelType w:val="hybridMultilevel"/>
    <w:tmpl w:val="508698DC"/>
    <w:lvl w:ilvl="0" w:tplc="74229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1E"/>
    <w:rsid w:val="00010610"/>
    <w:rsid w:val="00095480"/>
    <w:rsid w:val="001830F0"/>
    <w:rsid w:val="001E1B1E"/>
    <w:rsid w:val="00246842"/>
    <w:rsid w:val="002619A0"/>
    <w:rsid w:val="00263D67"/>
    <w:rsid w:val="00276F66"/>
    <w:rsid w:val="002E5512"/>
    <w:rsid w:val="002F59EC"/>
    <w:rsid w:val="00311AD6"/>
    <w:rsid w:val="00320FD0"/>
    <w:rsid w:val="003E4767"/>
    <w:rsid w:val="003E6D1D"/>
    <w:rsid w:val="0041147B"/>
    <w:rsid w:val="00511C7C"/>
    <w:rsid w:val="006D7D64"/>
    <w:rsid w:val="007C57DD"/>
    <w:rsid w:val="008F7F03"/>
    <w:rsid w:val="00936010"/>
    <w:rsid w:val="00975CBD"/>
    <w:rsid w:val="00A00EAE"/>
    <w:rsid w:val="00A51DD4"/>
    <w:rsid w:val="00A55229"/>
    <w:rsid w:val="00B8645F"/>
    <w:rsid w:val="00C8785C"/>
    <w:rsid w:val="00D77433"/>
    <w:rsid w:val="00E43EBA"/>
    <w:rsid w:val="00E630E5"/>
    <w:rsid w:val="00E85292"/>
    <w:rsid w:val="00EE30C4"/>
    <w:rsid w:val="00F91F84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822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5F"/>
  </w:style>
  <w:style w:type="paragraph" w:styleId="Footer">
    <w:name w:val="footer"/>
    <w:basedOn w:val="Normal"/>
    <w:link w:val="FooterCh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5F"/>
  </w:style>
  <w:style w:type="paragraph" w:styleId="Caption">
    <w:name w:val="caption"/>
    <w:basedOn w:val="Normal"/>
    <w:next w:val="Normal"/>
    <w:uiPriority w:val="35"/>
    <w:unhideWhenUsed/>
    <w:qFormat/>
    <w:rsid w:val="001E1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ucthepuc/2025-IKT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th\AppData\Roaming\Microsoft\Templates\All%20pages%20numbered%20(top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7242C1-6B94-40F1-BCDD-19163AD8E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B3DE6-1A4F-4D34-8125-808845889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DEB54A-209E-49E5-B2A2-08BCED6BDB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 pages numbered (top)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2025-03-01T11:39:00Z</dcterms:created>
  <dcterms:modified xsi:type="dcterms:W3CDTF">2025-03-01T13:39:00Z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</Properties>
</file>